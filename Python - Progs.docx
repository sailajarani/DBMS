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0615619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:rsidR="00A31643" w:rsidRPr="00A31643" w:rsidRDefault="00A31643" w:rsidP="00A31643">
          <w:pPr>
            <w:pStyle w:val="NoSpacing"/>
            <w:jc w:val="center"/>
            <w:rPr>
              <w:b/>
              <w:sz w:val="24"/>
              <w:szCs w:val="24"/>
            </w:rPr>
          </w:pPr>
          <w:r w:rsidRPr="00A31643">
            <w:rPr>
              <w:b/>
              <w:sz w:val="24"/>
              <w:szCs w:val="24"/>
            </w:rPr>
            <w:t>Table of Contents</w:t>
          </w:r>
        </w:p>
        <w:p w:rsidR="00A31643" w:rsidRDefault="00A31643">
          <w:pPr>
            <w:pStyle w:val="TOC1"/>
            <w:tabs>
              <w:tab w:val="right" w:leader="dot" w:pos="1457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980637" w:history="1">
            <w:r w:rsidRPr="00640253">
              <w:rPr>
                <w:rStyle w:val="Hyperlink"/>
                <w:noProof/>
              </w:rPr>
              <w:t>1. file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_Toc483980637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F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643" w:rsidRDefault="00A31643">
          <w:r>
            <w:rPr>
              <w:b/>
              <w:bCs/>
              <w:noProof/>
            </w:rPr>
            <w:fldChar w:fldCharType="end"/>
          </w:r>
        </w:p>
      </w:sdtContent>
    </w:sdt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31643" w:rsidRDefault="00A31643" w:rsidP="00AB4A55"/>
    <w:p w:rsidR="00AB4A55" w:rsidRDefault="0030095E" w:rsidP="00AB4A55">
      <w:pPr>
        <w:pStyle w:val="Heading1"/>
      </w:pPr>
      <w:bookmarkStart w:id="0" w:name="_Toc483980637"/>
      <w:r>
        <w:lastRenderedPageBreak/>
        <w:t>F</w:t>
      </w:r>
      <w:r w:rsidR="00AB4A55">
        <w:t>ile Matching</w:t>
      </w:r>
      <w:bookmarkStart w:id="1" w:name="_GoBack"/>
      <w:bookmarkEnd w:id="0"/>
      <w:bookmarkEnd w:id="1"/>
    </w:p>
    <w:tbl>
      <w:tblPr>
        <w:tblStyle w:val="GridTable4-Accent51"/>
        <w:tblW w:w="15385" w:type="dxa"/>
        <w:tblInd w:w="0" w:type="dxa"/>
        <w:tblLook w:val="04A0" w:firstRow="1" w:lastRow="0" w:firstColumn="1" w:lastColumn="0" w:noHBand="0" w:noVBand="1"/>
      </w:tblPr>
      <w:tblGrid>
        <w:gridCol w:w="15385"/>
      </w:tblGrid>
      <w:tr w:rsidR="00AB4A55" w:rsidRPr="00AB4A55" w:rsidTr="00AB4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5" w:type="dxa"/>
          </w:tcPr>
          <w:p w:rsidR="00AB4A55" w:rsidRPr="00AB4A55" w:rsidRDefault="00AB4A55" w:rsidP="00AB4A55">
            <w:pPr>
              <w:rPr>
                <w:b w:val="0"/>
                <w:color w:val="2F5496"/>
                <w:kern w:val="0"/>
              </w:rPr>
            </w:pPr>
          </w:p>
        </w:tc>
      </w:tr>
      <w:tr w:rsidR="00AB4A55" w:rsidRPr="00AB4A55" w:rsidTr="00AB4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import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collections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import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copy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#-----------------------------------------------------------------------------#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 xml:space="preserve"># Stores the contents of the file 'filename' in a dictionary reference by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# '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file_dict</w:t>
            </w:r>
            <w:proofErr w:type="spellEnd"/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 xml:space="preserve">'. The file's format (All the field names in the file) is stored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 xml:space="preserve"># in 'layout'.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#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# The '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file_dict</w:t>
            </w:r>
            <w:proofErr w:type="spellEnd"/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 xml:space="preserve">' does not contain fields that are Specified as 'N' in the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 xml:space="preserve"># Layout file.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#-----------------------------------------------------------------------------#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def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AB4A55"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0"/>
              </w:rPr>
              <w:t>process_data_</w:t>
            </w:r>
            <w:proofErr w:type="gramStart"/>
            <w:r w:rsidRPr="00AB4A55"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0"/>
              </w:rPr>
              <w:t>file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proofErr w:type="gram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filename: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str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,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          layout: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dict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,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         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file_dict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: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dict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) -&gt;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None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: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""" Process the given file and build a dictionary """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with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open(filename)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as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file: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for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line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in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file: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fields = </w:t>
            </w:r>
            <w:proofErr w:type="spellStart"/>
            <w:proofErr w:type="gram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line.strip</w:t>
            </w:r>
            <w:proofErr w:type="spellEnd"/>
            <w:proofErr w:type="gram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'\n'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).split(</w:t>
            </w:r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','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# Create a dictionary with Header and Data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temp_dict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= </w:t>
            </w:r>
            <w:proofErr w:type="spellStart"/>
            <w:proofErr w:type="gram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dict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proofErr w:type="gram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zip(header, fields))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 xml:space="preserve"># If a field is not needed to </w:t>
            </w:r>
            <w:proofErr w:type="gramStart"/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compared</w:t>
            </w:r>
            <w:proofErr w:type="gramEnd"/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 xml:space="preserve">, Delete its entry from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 xml:space="preserve"># the dictionary.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for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field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in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layout.keys</w:t>
            </w:r>
            <w:proofErr w:type="spellEnd"/>
            <w:proofErr w:type="gram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():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   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if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layout[field][</w:t>
            </w:r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</w:t>
            </w:r>
            <w:proofErr w:type="spellStart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match_flag</w:t>
            </w:r>
            <w:proofErr w:type="spellEnd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] == </w:t>
            </w:r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'N'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: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       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del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temp_dict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[field]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    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# Gather the data stored in Key field(s) and store in a list.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kv_list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= []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for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k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in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file_key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: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   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kv_</w:t>
            </w:r>
            <w:proofErr w:type="gram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list.append</w:t>
            </w:r>
            <w:proofErr w:type="spellEnd"/>
            <w:proofErr w:type="gram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temp_dict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[k])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   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del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temp_dict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[k]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# Convert the Key data to a tuple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key = tuple(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kv_list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file_dict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[key] = </w:t>
            </w:r>
            <w:proofErr w:type="spellStart"/>
            <w:proofErr w:type="gram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copy.deepcopy</w:t>
            </w:r>
            <w:proofErr w:type="spellEnd"/>
            <w:proofErr w:type="gram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temp_dict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)         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return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#-----------------------------------------------------------------------------#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# Each line in the layout file must have at least 2 entries: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#        1. Field name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 xml:space="preserve">#        2. Whether the field </w:t>
            </w:r>
            <w:proofErr w:type="gramStart"/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has to</w:t>
            </w:r>
            <w:proofErr w:type="gramEnd"/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 xml:space="preserve"> be matched or not (Y/N)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#        3. Whether it is a key field or not (KEY1, KEY2, ...)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 xml:space="preserve">#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# Sample File: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#       ACCOUNT_NO    Y   KEY1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#       TRAN_ID       Y   KEY2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#       TRAN_</w:t>
            </w:r>
            <w:proofErr w:type="gramStart"/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DETAILS  N</w:t>
            </w:r>
            <w:proofErr w:type="gramEnd"/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 xml:space="preserve">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#       AMT           Y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#-----------------------------------------------------------------------------#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def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AB4A55"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0"/>
              </w:rPr>
              <w:t>process_layout_</w:t>
            </w:r>
            <w:proofErr w:type="gramStart"/>
            <w:r w:rsidRPr="00AB4A55"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0"/>
              </w:rPr>
              <w:t>file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proofErr w:type="gram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filename: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str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,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            header: list,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            layout: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dict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,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           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key_list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: list) -&gt;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None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: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""" """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with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open(filename)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as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layout_file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: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for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line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in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layout_file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: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(field,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match_flag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, *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key_flag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) = </w:t>
            </w:r>
            <w:proofErr w:type="spellStart"/>
            <w:proofErr w:type="gram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line.strip</w:t>
            </w:r>
            <w:proofErr w:type="spellEnd"/>
            <w:proofErr w:type="gram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'\n'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).split()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 xml:space="preserve"># header contains all the field names that are specified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 xml:space="preserve"># in the layout file.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  <w:proofErr w:type="spellStart"/>
            <w:proofErr w:type="gram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header.append</w:t>
            </w:r>
            <w:proofErr w:type="spellEnd"/>
            <w:proofErr w:type="gram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(field)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match_ind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= (</w:t>
            </w:r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</w:t>
            </w:r>
            <w:proofErr w:type="spellStart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match_flag</w:t>
            </w:r>
            <w:proofErr w:type="spellEnd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,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match_</w:t>
            </w:r>
            <w:proofErr w:type="gram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flag.upper</w:t>
            </w:r>
            <w:proofErr w:type="spellEnd"/>
            <w:proofErr w:type="gram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())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 xml:space="preserve"># If the field is a key field, store it.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if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len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key_flag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) == </w:t>
            </w:r>
            <w:r w:rsidRPr="00AB4A55">
              <w:rPr>
                <w:rFonts w:ascii="Consolas" w:hAnsi="Consolas" w:cs="Consolas"/>
                <w:b w:val="0"/>
                <w:color w:val="800000"/>
                <w:kern w:val="0"/>
                <w:sz w:val="20"/>
              </w:rPr>
              <w:t>1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: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   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key_ind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= (</w:t>
            </w:r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</w:t>
            </w:r>
            <w:proofErr w:type="spellStart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key_flag</w:t>
            </w:r>
            <w:proofErr w:type="spellEnd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,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key_</w:t>
            </w:r>
            <w:proofErr w:type="gram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flag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[</w:t>
            </w:r>
            <w:proofErr w:type="gramEnd"/>
            <w:r w:rsidRPr="00AB4A55">
              <w:rPr>
                <w:rFonts w:ascii="Consolas" w:hAnsi="Consolas" w:cs="Consolas"/>
                <w:b w:val="0"/>
                <w:color w:val="800000"/>
                <w:kern w:val="0"/>
                <w:sz w:val="20"/>
              </w:rPr>
              <w:t>0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])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else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: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   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key_ind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= (</w:t>
            </w:r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</w:t>
            </w:r>
            <w:proofErr w:type="spellStart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key_flag</w:t>
            </w:r>
            <w:proofErr w:type="spellEnd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, </w:t>
            </w:r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'null'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temp_dict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= </w:t>
            </w:r>
            <w:proofErr w:type="spellStart"/>
            <w:proofErr w:type="gram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dict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proofErr w:type="gram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[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match_ind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,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key_ind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])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# 'layout' is a map, storing each field's properties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lastRenderedPageBreak/>
              <w:t xml:space="preserve">            layout[field] =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temp_dict</w:t>
            </w:r>
            <w:proofErr w:type="spellEnd"/>
          </w:p>
          <w:p w:rsid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  </w:t>
            </w:r>
          </w:p>
          <w:p w:rsid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</w:pP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for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key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in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layout.keys</w:t>
            </w:r>
            <w:proofErr w:type="spellEnd"/>
            <w:proofErr w:type="gram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():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if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layout[key][</w:t>
            </w:r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</w:t>
            </w:r>
            <w:proofErr w:type="spellStart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key_flag</w:t>
            </w:r>
            <w:proofErr w:type="spellEnd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</w:t>
            </w:r>
            <w:proofErr w:type="gram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] !</w:t>
            </w:r>
            <w:proofErr w:type="gram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= </w:t>
            </w:r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'null'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: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key_fields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[layout[key][</w:t>
            </w:r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</w:t>
            </w:r>
            <w:proofErr w:type="spellStart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key_flag</w:t>
            </w:r>
            <w:proofErr w:type="spellEnd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]] = key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# Sort the dictionary, so that, the Key indicators KEY1, KEY2, ...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 xml:space="preserve"># will be in order.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ordered_keys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= </w:t>
            </w:r>
            <w:proofErr w:type="spellStart"/>
            <w:proofErr w:type="gram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collections.OrderedDict</w:t>
            </w:r>
            <w:proofErr w:type="spellEnd"/>
            <w:proofErr w:type="gram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(sorted(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key_fields.items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()))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[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key_</w:t>
            </w:r>
            <w:proofErr w:type="gram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list.append</w:t>
            </w:r>
            <w:proofErr w:type="spellEnd"/>
            <w:proofErr w:type="gram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(v)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for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  <w:u w:val="single"/>
              </w:rPr>
              <w:t>k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, v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in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ordered_keys.items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()]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return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#-----------------------------------------------------------------------------#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#-----------------------------------------------------------------------------#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def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AB4A55"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0"/>
              </w:rPr>
              <w:t>compare_</w:t>
            </w:r>
            <w:proofErr w:type="gramStart"/>
            <w:r w:rsidRPr="00AB4A55"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0"/>
              </w:rPr>
              <w:t>data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proofErr w:type="gram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source: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dict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,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     target: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dict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,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    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fields_to_be_compared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: list) -&gt;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None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: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 xml:space="preserve">"""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 xml:space="preserve">    Compares Source and Target dictionaries and logs the differences in a file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 xml:space="preserve">    """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log = </w:t>
            </w:r>
            <w:proofErr w:type="gram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open(</w:t>
            </w:r>
            <w:proofErr w:type="gramEnd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"file_comparision.log"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, </w:t>
            </w:r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'a'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# Identify the keys that exist in Source only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source_only_keys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= [key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for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key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in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source.keys</w:t>
            </w:r>
            <w:proofErr w:type="spellEnd"/>
            <w:proofErr w:type="gram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()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if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key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not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in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target.keys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()]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proofErr w:type="gramStart"/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print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proofErr w:type="gramEnd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'Following keys exist in Source file only:'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, file=log)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proofErr w:type="gramStart"/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print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proofErr w:type="gramEnd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'-----------------------------------------'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, file=log)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if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len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source_only_keys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) == </w:t>
            </w:r>
            <w:r w:rsidRPr="00AB4A55">
              <w:rPr>
                <w:rFonts w:ascii="Consolas" w:hAnsi="Consolas" w:cs="Consolas"/>
                <w:b w:val="0"/>
                <w:color w:val="800000"/>
                <w:kern w:val="0"/>
                <w:sz w:val="20"/>
              </w:rPr>
              <w:t>0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: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</w:t>
            </w:r>
            <w:proofErr w:type="gramStart"/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print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proofErr w:type="gramEnd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'%s'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% </w:t>
            </w:r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'None'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, file=log)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else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: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for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key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in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source_only_keys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: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  <w:proofErr w:type="gramStart"/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print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proofErr w:type="gramEnd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'%s'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%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str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(key), file=log)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proofErr w:type="gramStart"/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print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proofErr w:type="gramEnd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 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, file=log)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# Identify the keys that exist in Target only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target_only_keys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= [key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for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key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in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target.keys</w:t>
            </w:r>
            <w:proofErr w:type="spellEnd"/>
            <w:proofErr w:type="gram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()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if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key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not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in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source.keys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()]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proofErr w:type="gramStart"/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print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proofErr w:type="gramEnd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'Following keys exist in Target file only: 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, file=log)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proofErr w:type="gramStart"/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print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proofErr w:type="gramEnd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'------------------------------------------'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, file=log)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if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len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target_only_keys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) == </w:t>
            </w:r>
            <w:r w:rsidRPr="00AB4A55">
              <w:rPr>
                <w:rFonts w:ascii="Consolas" w:hAnsi="Consolas" w:cs="Consolas"/>
                <w:b w:val="0"/>
                <w:color w:val="800000"/>
                <w:kern w:val="0"/>
                <w:sz w:val="20"/>
              </w:rPr>
              <w:t>0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: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</w:t>
            </w:r>
            <w:proofErr w:type="gramStart"/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print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proofErr w:type="gramEnd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'%s'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% </w:t>
            </w:r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'None'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, file=log)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else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: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for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key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in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target_only_keys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: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  <w:proofErr w:type="gramStart"/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print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proofErr w:type="gramEnd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'%s'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%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str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(key), file=log)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proofErr w:type="gramStart"/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print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proofErr w:type="gramEnd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 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, file=log)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proofErr w:type="gramStart"/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print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proofErr w:type="gramEnd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'Data Mismatches:'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, file=log)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proofErr w:type="gramStart"/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print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proofErr w:type="gramEnd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'----------------'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, file=log)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 xml:space="preserve"># For keys that exist in both the files, match the Data fields and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 xml:space="preserve"># identify the differences.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for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key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in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source.keys</w:t>
            </w:r>
            <w:proofErr w:type="spellEnd"/>
            <w:proofErr w:type="gram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():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field_flag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= </w:t>
            </w:r>
            <w:r w:rsidRPr="00AB4A55">
              <w:rPr>
                <w:rFonts w:ascii="Consolas" w:hAnsi="Consolas" w:cs="Consolas"/>
                <w:b w:val="0"/>
                <w:color w:val="800000"/>
                <w:kern w:val="0"/>
                <w:sz w:val="20"/>
              </w:rPr>
              <w:t>0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if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key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in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target.keys</w:t>
            </w:r>
            <w:proofErr w:type="spellEnd"/>
            <w:proofErr w:type="gram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():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for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field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in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fields_to_be_compared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: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   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if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source[key][field</w:t>
            </w:r>
            <w:proofErr w:type="gram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] !</w:t>
            </w:r>
            <w:proofErr w:type="gram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= target[key][field]: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       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if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field_flag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== </w:t>
            </w:r>
            <w:r w:rsidRPr="00AB4A55">
              <w:rPr>
                <w:rFonts w:ascii="Consolas" w:hAnsi="Consolas" w:cs="Consolas"/>
                <w:b w:val="0"/>
                <w:color w:val="800000"/>
                <w:kern w:val="0"/>
                <w:sz w:val="20"/>
              </w:rPr>
              <w:t>0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: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            </w:t>
            </w:r>
            <w:proofErr w:type="gramStart"/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print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proofErr w:type="gramEnd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'Key : %-50s Field: %-20s Base Data: %-30s new Data: %-30s'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\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                  % (key, field, source[key][field], target[key][field]), file=log)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           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field_flag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= </w:t>
            </w:r>
            <w:r w:rsidRPr="00AB4A55">
              <w:rPr>
                <w:rFonts w:ascii="Consolas" w:hAnsi="Consolas" w:cs="Consolas"/>
                <w:b w:val="0"/>
                <w:color w:val="800000"/>
                <w:kern w:val="0"/>
                <w:sz w:val="20"/>
              </w:rPr>
              <w:t>1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       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else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: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            </w:t>
            </w:r>
            <w:proofErr w:type="gramStart"/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print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proofErr w:type="gramEnd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      %-50s Field: %-20s Base Data: %-30s new Data: %-30s'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\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                  % (</w:t>
            </w:r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 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, field, source[key][field], target[key][field]), file=log)                                         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proofErr w:type="spellStart"/>
            <w:proofErr w:type="gram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log.close</w:t>
            </w:r>
            <w:proofErr w:type="spellEnd"/>
            <w:proofErr w:type="gram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return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</w:t>
            </w:r>
          </w:p>
          <w:p w:rsid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</w:p>
          <w:p w:rsid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</w:p>
          <w:p w:rsid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</w:p>
          <w:p w:rsid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</w:p>
          <w:p w:rsid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</w:p>
          <w:p w:rsid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</w:p>
          <w:p w:rsid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</w:p>
          <w:p w:rsid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</w:p>
          <w:p w:rsid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#-----------------------------------------------------------------------------#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 xml:space="preserve"># Main Section of the program.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#-----------------------------------------------------------------------------#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def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</w:t>
            </w:r>
            <w:proofErr w:type="gramStart"/>
            <w:r w:rsidRPr="00AB4A55"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0"/>
              </w:rPr>
              <w:t>main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proofErr w:type="gram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):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pass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if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__name__ == </w:t>
            </w:r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'__main__'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: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source_dict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= {}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target_dict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= {}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header = []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layout = {}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key_fields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= {}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key_list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= []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fields_to_be_compared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= []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# Process Layout file and Identify file structure. Also, Identify what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 xml:space="preserve"># fields need to be compared; and the File's Key fields.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process_layout_</w:t>
            </w:r>
            <w:proofErr w:type="gram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file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proofErr w:type="gramEnd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'layout.txt'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, header, layout,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key_list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# This is the key that uniquely identifies a record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file_key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= tuple(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key_list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r w:rsidRPr="00AB4A55">
              <w:rPr>
                <w:rFonts w:ascii="Consolas" w:hAnsi="Consolas" w:cs="Consolas"/>
                <w:b w:val="0"/>
                <w:color w:val="FF0080"/>
                <w:kern w:val="0"/>
                <w:sz w:val="20"/>
              </w:rPr>
              <w:t># Gather the fields that need to be compared between the files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fields_to_be_compared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= [field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for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field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in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layout.keys</w:t>
            </w:r>
            <w:proofErr w:type="spellEnd"/>
            <w:proofErr w:type="gram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               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if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layout[field][</w:t>
            </w:r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</w:t>
            </w:r>
            <w:proofErr w:type="spellStart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match_flag</w:t>
            </w:r>
            <w:proofErr w:type="spellEnd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] == </w:t>
            </w:r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'Y'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                </w:t>
            </w:r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and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layout[field][</w:t>
            </w:r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</w:t>
            </w:r>
            <w:proofErr w:type="spellStart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key_flag</w:t>
            </w:r>
            <w:proofErr w:type="spellEnd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] == </w:t>
            </w:r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'null'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]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proofErr w:type="gramStart"/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print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proofErr w:type="gramEnd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'Header               :'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, header)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proofErr w:type="gramStart"/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print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proofErr w:type="gramEnd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'File Key             :'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,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file_key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proofErr w:type="gramStart"/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print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proofErr w:type="gramEnd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'Fields to be compared:'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,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fields_to_be_compared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process_data_</w:t>
            </w:r>
            <w:proofErr w:type="gram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file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proofErr w:type="gramEnd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'File1.</w:t>
            </w:r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  <w:u w:val="single"/>
              </w:rPr>
              <w:t>txt</w:t>
            </w:r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, layout,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source_dict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process_data_</w:t>
            </w:r>
            <w:proofErr w:type="gram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file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proofErr w:type="gramEnd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'File2.</w:t>
            </w:r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  <w:u w:val="single"/>
              </w:rPr>
              <w:t>txt</w:t>
            </w:r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, layout,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target_dict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         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compare_</w:t>
            </w:r>
            <w:proofErr w:type="gram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data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proofErr w:type="spellStart"/>
            <w:proofErr w:type="gram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source_dict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,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target_dict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, </w:t>
            </w:r>
            <w:proofErr w:type="spellStart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fields_to_be_compared</w:t>
            </w:r>
            <w:proofErr w:type="spellEnd"/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)</w:t>
            </w:r>
          </w:p>
          <w:p w:rsidR="00AB4A55" w:rsidRPr="00AB4A55" w:rsidRDefault="00AB4A55" w:rsidP="00AB4A55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kern w:val="0"/>
                <w:sz w:val="2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</w:p>
          <w:p w:rsidR="00AB4A55" w:rsidRPr="00AB4A55" w:rsidRDefault="00AB4A55" w:rsidP="00AB4A55">
            <w:pPr>
              <w:rPr>
                <w:b w:val="0"/>
                <w:color w:val="2F5496"/>
                <w:kern w:val="0"/>
              </w:rPr>
            </w:pP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 xml:space="preserve">    </w:t>
            </w:r>
            <w:proofErr w:type="gramStart"/>
            <w:r w:rsidRPr="00AB4A55">
              <w:rPr>
                <w:rFonts w:ascii="Consolas" w:hAnsi="Consolas" w:cs="Consolas"/>
                <w:b w:val="0"/>
                <w:color w:val="0000FF"/>
                <w:kern w:val="0"/>
                <w:sz w:val="20"/>
              </w:rPr>
              <w:t>print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(</w:t>
            </w:r>
            <w:proofErr w:type="gramEnd"/>
            <w:r w:rsidRPr="00AB4A55">
              <w:rPr>
                <w:rFonts w:ascii="Consolas" w:hAnsi="Consolas" w:cs="Consolas"/>
                <w:b w:val="0"/>
                <w:i/>
                <w:iCs/>
                <w:color w:val="00AA00"/>
                <w:kern w:val="0"/>
                <w:sz w:val="20"/>
              </w:rPr>
              <w:t>'Execution Completed.'</w:t>
            </w:r>
            <w:r w:rsidRPr="00AB4A55">
              <w:rPr>
                <w:rFonts w:ascii="Consolas" w:hAnsi="Consolas" w:cs="Consolas"/>
                <w:b w:val="0"/>
                <w:color w:val="000000"/>
                <w:kern w:val="0"/>
                <w:sz w:val="20"/>
              </w:rPr>
              <w:t>)</w:t>
            </w:r>
          </w:p>
        </w:tc>
      </w:tr>
    </w:tbl>
    <w:p w:rsidR="00972736" w:rsidRPr="00AC0617" w:rsidRDefault="00972736" w:rsidP="00AC0617"/>
    <w:sectPr w:rsidR="00972736" w:rsidRPr="00AC0617" w:rsidSect="004C4A97">
      <w:headerReference w:type="default" r:id="rId9"/>
      <w:footerReference w:type="default" r:id="rId10"/>
      <w:type w:val="continuous"/>
      <w:pgSz w:w="16838" w:h="23811" w:code="8"/>
      <w:pgMar w:top="720" w:right="1440" w:bottom="810" w:left="81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E6E" w:rsidRDefault="00D66E6E" w:rsidP="0017124D">
      <w:pPr>
        <w:spacing w:after="0" w:line="240" w:lineRule="auto"/>
      </w:pPr>
      <w:r>
        <w:separator/>
      </w:r>
    </w:p>
  </w:endnote>
  <w:endnote w:type="continuationSeparator" w:id="0">
    <w:p w:rsidR="00D66E6E" w:rsidRDefault="00D66E6E" w:rsidP="00171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B34" w:rsidRPr="00743106" w:rsidRDefault="003A4B34" w:rsidP="00AB4A55">
    <w:pPr>
      <w:pStyle w:val="Footer"/>
      <w:pBdr>
        <w:top w:val="single" w:sz="4" w:space="1" w:color="D9D9D9"/>
      </w:pBdr>
      <w:rPr>
        <w:szCs w:val="22"/>
      </w:rPr>
    </w:pPr>
    <w:r>
      <w:rPr>
        <w:szCs w:val="22"/>
      </w:rPr>
      <w:t xml:space="preserve">Python      </w:t>
    </w:r>
    <w:r w:rsidRPr="00743106">
      <w:rPr>
        <w:szCs w:val="22"/>
      </w:rPr>
      <w:t xml:space="preserve">                                                                                                                                                                    </w:t>
    </w:r>
    <w:r>
      <w:rPr>
        <w:szCs w:val="22"/>
      </w:rPr>
      <w:t xml:space="preserve">                    </w:t>
    </w:r>
    <w:r w:rsidRPr="00743106">
      <w:rPr>
        <w:szCs w:val="22"/>
      </w:rPr>
      <w:t xml:space="preserve">                      </w:t>
    </w:r>
    <w:sdt>
      <w:sdtPr>
        <w:rPr>
          <w:szCs w:val="22"/>
        </w:rPr>
        <w:id w:val="1842803864"/>
        <w:docPartObj>
          <w:docPartGallery w:val="Page Numbers (Bottom of Page)"/>
          <w:docPartUnique/>
        </w:docPartObj>
      </w:sdtPr>
      <w:sdtEndPr>
        <w:rPr>
          <w:color w:val="7F7F7F"/>
          <w:spacing w:val="60"/>
        </w:rPr>
      </w:sdtEndPr>
      <w:sdtContent>
        <w:r w:rsidRPr="00743106">
          <w:rPr>
            <w:szCs w:val="22"/>
          </w:rPr>
          <w:fldChar w:fldCharType="begin"/>
        </w:r>
        <w:r w:rsidRPr="00743106">
          <w:rPr>
            <w:szCs w:val="22"/>
          </w:rPr>
          <w:instrText xml:space="preserve"> PAGE   \* MERGEFORMAT </w:instrText>
        </w:r>
        <w:r w:rsidRPr="00743106">
          <w:rPr>
            <w:szCs w:val="22"/>
          </w:rPr>
          <w:fldChar w:fldCharType="separate"/>
        </w:r>
        <w:r w:rsidR="005C4F8F">
          <w:rPr>
            <w:noProof/>
            <w:szCs w:val="22"/>
          </w:rPr>
          <w:t>5</w:t>
        </w:r>
        <w:r w:rsidRPr="00743106">
          <w:rPr>
            <w:noProof/>
            <w:szCs w:val="22"/>
          </w:rPr>
          <w:fldChar w:fldCharType="end"/>
        </w:r>
        <w:r w:rsidRPr="00743106">
          <w:rPr>
            <w:szCs w:val="22"/>
          </w:rPr>
          <w:t xml:space="preserve"> | </w:t>
        </w:r>
        <w:r w:rsidRPr="00AB4A55">
          <w:rPr>
            <w:color w:val="7F7F7F"/>
            <w:spacing w:val="60"/>
            <w:szCs w:val="22"/>
          </w:rPr>
          <w:t>Page</w:t>
        </w:r>
      </w:sdtContent>
    </w:sdt>
  </w:p>
  <w:p w:rsidR="003A4B34" w:rsidRPr="00743106" w:rsidRDefault="003A4B34">
    <w:pPr>
      <w:pStyle w:val="Footer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E6E" w:rsidRDefault="00D66E6E" w:rsidP="0017124D">
      <w:pPr>
        <w:spacing w:after="0" w:line="240" w:lineRule="auto"/>
      </w:pPr>
      <w:r>
        <w:separator/>
      </w:r>
    </w:p>
  </w:footnote>
  <w:footnote w:type="continuationSeparator" w:id="0">
    <w:p w:rsidR="00D66E6E" w:rsidRDefault="00D66E6E" w:rsidP="00171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B34" w:rsidRPr="00AB4A55" w:rsidRDefault="003A4B34">
    <w:pPr>
      <w:pStyle w:val="Header"/>
      <w:pBdr>
        <w:bottom w:val="single" w:sz="12" w:space="1" w:color="auto"/>
      </w:pBdr>
      <w:rPr>
        <w:b/>
        <w:color w:val="BF8F00"/>
        <w:szCs w:val="22"/>
      </w:rPr>
    </w:pPr>
    <w:r w:rsidRPr="00AB4A55">
      <w:rPr>
        <w:b/>
        <w:color w:val="BF8F00"/>
        <w:szCs w:val="22"/>
      </w:rPr>
      <w:t>Python</w:t>
    </w:r>
  </w:p>
  <w:p w:rsidR="003A4B34" w:rsidRPr="00AB4A55" w:rsidRDefault="003A4B34">
    <w:pPr>
      <w:pStyle w:val="Header"/>
      <w:rPr>
        <w:b/>
        <w:color w:val="BF8F00"/>
        <w:szCs w:val="22"/>
      </w:rPr>
    </w:pPr>
  </w:p>
  <w:p w:rsidR="003A4B34" w:rsidRDefault="003A4B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629"/>
    <w:multiLevelType w:val="hybridMultilevel"/>
    <w:tmpl w:val="9A6A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03B94"/>
    <w:multiLevelType w:val="hybridMultilevel"/>
    <w:tmpl w:val="9FDAE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7538D"/>
    <w:multiLevelType w:val="hybridMultilevel"/>
    <w:tmpl w:val="2B468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B0411"/>
    <w:multiLevelType w:val="hybridMultilevel"/>
    <w:tmpl w:val="8912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95DDD"/>
    <w:multiLevelType w:val="hybridMultilevel"/>
    <w:tmpl w:val="6BA4E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D2D6A"/>
    <w:multiLevelType w:val="hybridMultilevel"/>
    <w:tmpl w:val="FD0AF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27D90"/>
    <w:multiLevelType w:val="hybridMultilevel"/>
    <w:tmpl w:val="BF829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1E43C0"/>
    <w:multiLevelType w:val="hybridMultilevel"/>
    <w:tmpl w:val="02889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7710C"/>
    <w:multiLevelType w:val="hybridMultilevel"/>
    <w:tmpl w:val="102EF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67E8B"/>
    <w:multiLevelType w:val="hybridMultilevel"/>
    <w:tmpl w:val="F6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5ACC"/>
    <w:multiLevelType w:val="hybridMultilevel"/>
    <w:tmpl w:val="2B248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B291C"/>
    <w:multiLevelType w:val="hybridMultilevel"/>
    <w:tmpl w:val="C304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173DF"/>
    <w:multiLevelType w:val="hybridMultilevel"/>
    <w:tmpl w:val="F5FE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C2AF6"/>
    <w:multiLevelType w:val="hybridMultilevel"/>
    <w:tmpl w:val="CEBCA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66110F"/>
    <w:multiLevelType w:val="hybridMultilevel"/>
    <w:tmpl w:val="6FFCA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63C68"/>
    <w:multiLevelType w:val="hybridMultilevel"/>
    <w:tmpl w:val="5166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91535"/>
    <w:multiLevelType w:val="hybridMultilevel"/>
    <w:tmpl w:val="A9DE2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912B3"/>
    <w:multiLevelType w:val="hybridMultilevel"/>
    <w:tmpl w:val="30AEE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B7DFB"/>
    <w:multiLevelType w:val="hybridMultilevel"/>
    <w:tmpl w:val="BA8616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E0213E"/>
    <w:multiLevelType w:val="hybridMultilevel"/>
    <w:tmpl w:val="CAFA7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D14D4"/>
    <w:multiLevelType w:val="hybridMultilevel"/>
    <w:tmpl w:val="8EE6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1878AA"/>
    <w:multiLevelType w:val="hybridMultilevel"/>
    <w:tmpl w:val="832A7B2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5A46491"/>
    <w:multiLevelType w:val="hybridMultilevel"/>
    <w:tmpl w:val="B4188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11E8C"/>
    <w:multiLevelType w:val="hybridMultilevel"/>
    <w:tmpl w:val="1ADA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9D1A00"/>
    <w:multiLevelType w:val="hybridMultilevel"/>
    <w:tmpl w:val="03EEF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004996"/>
    <w:multiLevelType w:val="hybridMultilevel"/>
    <w:tmpl w:val="A4107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4E7AC1"/>
    <w:multiLevelType w:val="hybridMultilevel"/>
    <w:tmpl w:val="11EE3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AA5966"/>
    <w:multiLevelType w:val="hybridMultilevel"/>
    <w:tmpl w:val="B76C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D02690"/>
    <w:multiLevelType w:val="hybridMultilevel"/>
    <w:tmpl w:val="4B5A3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7A203B"/>
    <w:multiLevelType w:val="hybridMultilevel"/>
    <w:tmpl w:val="5D2C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CC45D0"/>
    <w:multiLevelType w:val="multilevel"/>
    <w:tmpl w:val="61C076A0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720"/>
      </w:pPr>
      <w:rPr>
        <w:rFonts w:ascii="Times New Roman" w:hAnsi="Times New Roman" w:hint="default"/>
        <w:sz w:val="22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1080"/>
      </w:pPr>
      <w:rPr>
        <w:rFonts w:ascii="Times New Roman" w:hAnsi="Times New Roman"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5CC0069"/>
    <w:multiLevelType w:val="hybridMultilevel"/>
    <w:tmpl w:val="CB6A3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33D12"/>
    <w:multiLevelType w:val="hybridMultilevel"/>
    <w:tmpl w:val="3B2EC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67871"/>
    <w:multiLevelType w:val="hybridMultilevel"/>
    <w:tmpl w:val="B964B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B069BD"/>
    <w:multiLevelType w:val="hybridMultilevel"/>
    <w:tmpl w:val="9880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AD1514"/>
    <w:multiLevelType w:val="hybridMultilevel"/>
    <w:tmpl w:val="8714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AE24C3"/>
    <w:multiLevelType w:val="hybridMultilevel"/>
    <w:tmpl w:val="0638D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0067C5"/>
    <w:multiLevelType w:val="hybridMultilevel"/>
    <w:tmpl w:val="7F12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6"/>
  </w:num>
  <w:num w:numId="4">
    <w:abstractNumId w:val="18"/>
  </w:num>
  <w:num w:numId="5">
    <w:abstractNumId w:val="25"/>
  </w:num>
  <w:num w:numId="6">
    <w:abstractNumId w:val="34"/>
  </w:num>
  <w:num w:numId="7">
    <w:abstractNumId w:val="5"/>
  </w:num>
  <w:num w:numId="8">
    <w:abstractNumId w:val="1"/>
  </w:num>
  <w:num w:numId="9">
    <w:abstractNumId w:val="32"/>
  </w:num>
  <w:num w:numId="10">
    <w:abstractNumId w:val="26"/>
  </w:num>
  <w:num w:numId="11">
    <w:abstractNumId w:val="33"/>
  </w:num>
  <w:num w:numId="12">
    <w:abstractNumId w:val="28"/>
  </w:num>
  <w:num w:numId="13">
    <w:abstractNumId w:val="36"/>
  </w:num>
  <w:num w:numId="14">
    <w:abstractNumId w:val="31"/>
  </w:num>
  <w:num w:numId="15">
    <w:abstractNumId w:val="22"/>
  </w:num>
  <w:num w:numId="16">
    <w:abstractNumId w:val="17"/>
  </w:num>
  <w:num w:numId="17">
    <w:abstractNumId w:val="37"/>
  </w:num>
  <w:num w:numId="18">
    <w:abstractNumId w:val="14"/>
  </w:num>
  <w:num w:numId="19">
    <w:abstractNumId w:val="2"/>
  </w:num>
  <w:num w:numId="20">
    <w:abstractNumId w:val="9"/>
  </w:num>
  <w:num w:numId="21">
    <w:abstractNumId w:val="10"/>
  </w:num>
  <w:num w:numId="22">
    <w:abstractNumId w:val="12"/>
  </w:num>
  <w:num w:numId="23">
    <w:abstractNumId w:val="24"/>
  </w:num>
  <w:num w:numId="24">
    <w:abstractNumId w:val="7"/>
  </w:num>
  <w:num w:numId="25">
    <w:abstractNumId w:val="0"/>
  </w:num>
  <w:num w:numId="26">
    <w:abstractNumId w:val="15"/>
  </w:num>
  <w:num w:numId="27">
    <w:abstractNumId w:val="21"/>
  </w:num>
  <w:num w:numId="28">
    <w:abstractNumId w:val="11"/>
  </w:num>
  <w:num w:numId="29">
    <w:abstractNumId w:val="27"/>
  </w:num>
  <w:num w:numId="30">
    <w:abstractNumId w:val="35"/>
  </w:num>
  <w:num w:numId="31">
    <w:abstractNumId w:val="4"/>
  </w:num>
  <w:num w:numId="32">
    <w:abstractNumId w:val="19"/>
  </w:num>
  <w:num w:numId="33">
    <w:abstractNumId w:val="16"/>
  </w:num>
  <w:num w:numId="34">
    <w:abstractNumId w:val="8"/>
  </w:num>
  <w:num w:numId="35">
    <w:abstractNumId w:val="23"/>
  </w:num>
  <w:num w:numId="36">
    <w:abstractNumId w:val="13"/>
  </w:num>
  <w:num w:numId="37">
    <w:abstractNumId w:val="30"/>
  </w:num>
  <w:num w:numId="3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24D"/>
    <w:rsid w:val="00004682"/>
    <w:rsid w:val="00012650"/>
    <w:rsid w:val="0001381E"/>
    <w:rsid w:val="000168B7"/>
    <w:rsid w:val="0002314E"/>
    <w:rsid w:val="00025F65"/>
    <w:rsid w:val="000419D0"/>
    <w:rsid w:val="00054277"/>
    <w:rsid w:val="00062C96"/>
    <w:rsid w:val="00064938"/>
    <w:rsid w:val="00082378"/>
    <w:rsid w:val="0009070B"/>
    <w:rsid w:val="000976DD"/>
    <w:rsid w:val="000A0CE6"/>
    <w:rsid w:val="000A758A"/>
    <w:rsid w:val="000C2262"/>
    <w:rsid w:val="000C261E"/>
    <w:rsid w:val="000C3F66"/>
    <w:rsid w:val="000C583A"/>
    <w:rsid w:val="000C63ED"/>
    <w:rsid w:val="000C74F8"/>
    <w:rsid w:val="000C75F2"/>
    <w:rsid w:val="000D1F69"/>
    <w:rsid w:val="000E6EE9"/>
    <w:rsid w:val="000F032A"/>
    <w:rsid w:val="000F4DC0"/>
    <w:rsid w:val="00114FAC"/>
    <w:rsid w:val="001205AA"/>
    <w:rsid w:val="001360E0"/>
    <w:rsid w:val="00140175"/>
    <w:rsid w:val="00146A49"/>
    <w:rsid w:val="00146F42"/>
    <w:rsid w:val="00154DCC"/>
    <w:rsid w:val="001561A9"/>
    <w:rsid w:val="001671EA"/>
    <w:rsid w:val="0017124D"/>
    <w:rsid w:val="00182313"/>
    <w:rsid w:val="00193D9A"/>
    <w:rsid w:val="0019778E"/>
    <w:rsid w:val="001A4D48"/>
    <w:rsid w:val="001C03AA"/>
    <w:rsid w:val="001D2956"/>
    <w:rsid w:val="001E1130"/>
    <w:rsid w:val="001E53C3"/>
    <w:rsid w:val="001E678D"/>
    <w:rsid w:val="00202683"/>
    <w:rsid w:val="00202773"/>
    <w:rsid w:val="00203834"/>
    <w:rsid w:val="00213694"/>
    <w:rsid w:val="00223CAE"/>
    <w:rsid w:val="00265C1A"/>
    <w:rsid w:val="00267797"/>
    <w:rsid w:val="0028582F"/>
    <w:rsid w:val="002954C3"/>
    <w:rsid w:val="002A48F2"/>
    <w:rsid w:val="002A6DF1"/>
    <w:rsid w:val="002B285F"/>
    <w:rsid w:val="002C3A57"/>
    <w:rsid w:val="002C5AB0"/>
    <w:rsid w:val="002D79B2"/>
    <w:rsid w:val="002F3B79"/>
    <w:rsid w:val="0030095E"/>
    <w:rsid w:val="003154AD"/>
    <w:rsid w:val="0031773E"/>
    <w:rsid w:val="00334F30"/>
    <w:rsid w:val="00340576"/>
    <w:rsid w:val="00341088"/>
    <w:rsid w:val="003522DE"/>
    <w:rsid w:val="00354EAF"/>
    <w:rsid w:val="003649C9"/>
    <w:rsid w:val="00370584"/>
    <w:rsid w:val="00371E9A"/>
    <w:rsid w:val="003753E3"/>
    <w:rsid w:val="003763A6"/>
    <w:rsid w:val="003775B4"/>
    <w:rsid w:val="00382507"/>
    <w:rsid w:val="00393646"/>
    <w:rsid w:val="00394BDF"/>
    <w:rsid w:val="003A1C8A"/>
    <w:rsid w:val="003A4B34"/>
    <w:rsid w:val="003A4DF0"/>
    <w:rsid w:val="003B075C"/>
    <w:rsid w:val="003C3A30"/>
    <w:rsid w:val="003D723E"/>
    <w:rsid w:val="003E44CA"/>
    <w:rsid w:val="003E6B5B"/>
    <w:rsid w:val="004054A4"/>
    <w:rsid w:val="004079CF"/>
    <w:rsid w:val="00422AE5"/>
    <w:rsid w:val="00424F89"/>
    <w:rsid w:val="004267C5"/>
    <w:rsid w:val="00434F9D"/>
    <w:rsid w:val="00436562"/>
    <w:rsid w:val="004368AE"/>
    <w:rsid w:val="00441EC8"/>
    <w:rsid w:val="004526BA"/>
    <w:rsid w:val="004563E8"/>
    <w:rsid w:val="00471B73"/>
    <w:rsid w:val="00471D08"/>
    <w:rsid w:val="00485648"/>
    <w:rsid w:val="004872DD"/>
    <w:rsid w:val="0049065C"/>
    <w:rsid w:val="004B0815"/>
    <w:rsid w:val="004B11AB"/>
    <w:rsid w:val="004B140B"/>
    <w:rsid w:val="004B1F59"/>
    <w:rsid w:val="004C1C25"/>
    <w:rsid w:val="004C3C4C"/>
    <w:rsid w:val="004C4823"/>
    <w:rsid w:val="004C4A97"/>
    <w:rsid w:val="004C5427"/>
    <w:rsid w:val="004C7B0F"/>
    <w:rsid w:val="004E21D3"/>
    <w:rsid w:val="004E49DA"/>
    <w:rsid w:val="004F5B8A"/>
    <w:rsid w:val="004F63C1"/>
    <w:rsid w:val="004F760F"/>
    <w:rsid w:val="0050149E"/>
    <w:rsid w:val="00504A3D"/>
    <w:rsid w:val="005233AE"/>
    <w:rsid w:val="005233C0"/>
    <w:rsid w:val="00525537"/>
    <w:rsid w:val="00526AB7"/>
    <w:rsid w:val="0052712C"/>
    <w:rsid w:val="00543165"/>
    <w:rsid w:val="005442FB"/>
    <w:rsid w:val="00563DD2"/>
    <w:rsid w:val="005676C7"/>
    <w:rsid w:val="00571922"/>
    <w:rsid w:val="00572A76"/>
    <w:rsid w:val="0057444C"/>
    <w:rsid w:val="005748EE"/>
    <w:rsid w:val="00582BE6"/>
    <w:rsid w:val="005864E8"/>
    <w:rsid w:val="005868DB"/>
    <w:rsid w:val="0059328A"/>
    <w:rsid w:val="005A065B"/>
    <w:rsid w:val="005B0B5B"/>
    <w:rsid w:val="005B2C07"/>
    <w:rsid w:val="005B7BB4"/>
    <w:rsid w:val="005C4F8F"/>
    <w:rsid w:val="005C5011"/>
    <w:rsid w:val="005D19FC"/>
    <w:rsid w:val="005D6D86"/>
    <w:rsid w:val="005E153D"/>
    <w:rsid w:val="005F5A64"/>
    <w:rsid w:val="00606843"/>
    <w:rsid w:val="00616C55"/>
    <w:rsid w:val="0062260E"/>
    <w:rsid w:val="00625F29"/>
    <w:rsid w:val="00632D0D"/>
    <w:rsid w:val="006476F3"/>
    <w:rsid w:val="00657B3D"/>
    <w:rsid w:val="006662EB"/>
    <w:rsid w:val="00666575"/>
    <w:rsid w:val="00666E4A"/>
    <w:rsid w:val="00672CB8"/>
    <w:rsid w:val="0068171E"/>
    <w:rsid w:val="006872BC"/>
    <w:rsid w:val="00687D4A"/>
    <w:rsid w:val="00694509"/>
    <w:rsid w:val="006A196B"/>
    <w:rsid w:val="006A2582"/>
    <w:rsid w:val="006A4135"/>
    <w:rsid w:val="006B0E7B"/>
    <w:rsid w:val="006B2F36"/>
    <w:rsid w:val="006B566D"/>
    <w:rsid w:val="006B78DD"/>
    <w:rsid w:val="006C2E4B"/>
    <w:rsid w:val="006C49F7"/>
    <w:rsid w:val="006C54A2"/>
    <w:rsid w:val="006D130C"/>
    <w:rsid w:val="006E25E2"/>
    <w:rsid w:val="007029BE"/>
    <w:rsid w:val="007063EF"/>
    <w:rsid w:val="00743106"/>
    <w:rsid w:val="007464D3"/>
    <w:rsid w:val="007532F5"/>
    <w:rsid w:val="00753E90"/>
    <w:rsid w:val="00757631"/>
    <w:rsid w:val="00771C2C"/>
    <w:rsid w:val="007825B1"/>
    <w:rsid w:val="007A281B"/>
    <w:rsid w:val="007A2A88"/>
    <w:rsid w:val="007A7CA7"/>
    <w:rsid w:val="007C046B"/>
    <w:rsid w:val="007C6547"/>
    <w:rsid w:val="007D0839"/>
    <w:rsid w:val="007D09F9"/>
    <w:rsid w:val="007D0E85"/>
    <w:rsid w:val="007E447D"/>
    <w:rsid w:val="007F0CB1"/>
    <w:rsid w:val="007F0E76"/>
    <w:rsid w:val="007F18F9"/>
    <w:rsid w:val="00805F72"/>
    <w:rsid w:val="008119F7"/>
    <w:rsid w:val="00813296"/>
    <w:rsid w:val="00830C23"/>
    <w:rsid w:val="00834EEE"/>
    <w:rsid w:val="00836A0C"/>
    <w:rsid w:val="0086549F"/>
    <w:rsid w:val="00865674"/>
    <w:rsid w:val="00867B8E"/>
    <w:rsid w:val="008779F4"/>
    <w:rsid w:val="00883F41"/>
    <w:rsid w:val="00890809"/>
    <w:rsid w:val="00896F35"/>
    <w:rsid w:val="008A68DF"/>
    <w:rsid w:val="008B1AAA"/>
    <w:rsid w:val="008C5E80"/>
    <w:rsid w:val="008D7347"/>
    <w:rsid w:val="008E2823"/>
    <w:rsid w:val="009033AB"/>
    <w:rsid w:val="009075C0"/>
    <w:rsid w:val="00915E17"/>
    <w:rsid w:val="00931403"/>
    <w:rsid w:val="0093559C"/>
    <w:rsid w:val="00951F64"/>
    <w:rsid w:val="00962A1B"/>
    <w:rsid w:val="00972736"/>
    <w:rsid w:val="00974C13"/>
    <w:rsid w:val="0097784D"/>
    <w:rsid w:val="009808CE"/>
    <w:rsid w:val="00986796"/>
    <w:rsid w:val="009943F3"/>
    <w:rsid w:val="009A2D9E"/>
    <w:rsid w:val="009B6061"/>
    <w:rsid w:val="009C3101"/>
    <w:rsid w:val="009C333B"/>
    <w:rsid w:val="009D181B"/>
    <w:rsid w:val="009E3998"/>
    <w:rsid w:val="00A00F45"/>
    <w:rsid w:val="00A06A44"/>
    <w:rsid w:val="00A10A9E"/>
    <w:rsid w:val="00A14EAC"/>
    <w:rsid w:val="00A30AF1"/>
    <w:rsid w:val="00A31643"/>
    <w:rsid w:val="00A378D4"/>
    <w:rsid w:val="00A43C37"/>
    <w:rsid w:val="00A4644D"/>
    <w:rsid w:val="00A50824"/>
    <w:rsid w:val="00A60346"/>
    <w:rsid w:val="00A6268B"/>
    <w:rsid w:val="00A83659"/>
    <w:rsid w:val="00A83A6B"/>
    <w:rsid w:val="00A912A5"/>
    <w:rsid w:val="00A92D79"/>
    <w:rsid w:val="00AA37E8"/>
    <w:rsid w:val="00AB4A55"/>
    <w:rsid w:val="00AC0617"/>
    <w:rsid w:val="00AC3625"/>
    <w:rsid w:val="00AD6AC4"/>
    <w:rsid w:val="00AE0D83"/>
    <w:rsid w:val="00AF061F"/>
    <w:rsid w:val="00B00D39"/>
    <w:rsid w:val="00B0202B"/>
    <w:rsid w:val="00B14CEE"/>
    <w:rsid w:val="00B1662F"/>
    <w:rsid w:val="00B2108B"/>
    <w:rsid w:val="00B3083C"/>
    <w:rsid w:val="00B323D4"/>
    <w:rsid w:val="00B33FEC"/>
    <w:rsid w:val="00B52EF7"/>
    <w:rsid w:val="00B67577"/>
    <w:rsid w:val="00B70111"/>
    <w:rsid w:val="00B74F40"/>
    <w:rsid w:val="00B74F8D"/>
    <w:rsid w:val="00B75178"/>
    <w:rsid w:val="00B77434"/>
    <w:rsid w:val="00B77AF1"/>
    <w:rsid w:val="00B83D79"/>
    <w:rsid w:val="00BA47F5"/>
    <w:rsid w:val="00BB4348"/>
    <w:rsid w:val="00BC0A61"/>
    <w:rsid w:val="00BC3D24"/>
    <w:rsid w:val="00BD3377"/>
    <w:rsid w:val="00BE29E4"/>
    <w:rsid w:val="00BF0AF3"/>
    <w:rsid w:val="00C04656"/>
    <w:rsid w:val="00C046E2"/>
    <w:rsid w:val="00C14BC8"/>
    <w:rsid w:val="00C2190A"/>
    <w:rsid w:val="00C21D4C"/>
    <w:rsid w:val="00C27AB1"/>
    <w:rsid w:val="00C354CB"/>
    <w:rsid w:val="00C35539"/>
    <w:rsid w:val="00C35C02"/>
    <w:rsid w:val="00C40D25"/>
    <w:rsid w:val="00C44EC8"/>
    <w:rsid w:val="00C51762"/>
    <w:rsid w:val="00C5462D"/>
    <w:rsid w:val="00C57447"/>
    <w:rsid w:val="00C63B81"/>
    <w:rsid w:val="00C65661"/>
    <w:rsid w:val="00C70355"/>
    <w:rsid w:val="00C73E18"/>
    <w:rsid w:val="00C904C5"/>
    <w:rsid w:val="00C91FA3"/>
    <w:rsid w:val="00CA0B97"/>
    <w:rsid w:val="00CC546F"/>
    <w:rsid w:val="00CD4F57"/>
    <w:rsid w:val="00CE4ED7"/>
    <w:rsid w:val="00CE5D5D"/>
    <w:rsid w:val="00CF0F78"/>
    <w:rsid w:val="00CF24B5"/>
    <w:rsid w:val="00D006D5"/>
    <w:rsid w:val="00D065D4"/>
    <w:rsid w:val="00D06E2E"/>
    <w:rsid w:val="00D35122"/>
    <w:rsid w:val="00D372C7"/>
    <w:rsid w:val="00D42859"/>
    <w:rsid w:val="00D51974"/>
    <w:rsid w:val="00D60020"/>
    <w:rsid w:val="00D61986"/>
    <w:rsid w:val="00D648BB"/>
    <w:rsid w:val="00D6542E"/>
    <w:rsid w:val="00D66E6E"/>
    <w:rsid w:val="00D75860"/>
    <w:rsid w:val="00D815C3"/>
    <w:rsid w:val="00D8499E"/>
    <w:rsid w:val="00D964FB"/>
    <w:rsid w:val="00DA376A"/>
    <w:rsid w:val="00DA38FA"/>
    <w:rsid w:val="00DB2C4F"/>
    <w:rsid w:val="00DC5589"/>
    <w:rsid w:val="00DD590C"/>
    <w:rsid w:val="00DE6E8B"/>
    <w:rsid w:val="00E00CB5"/>
    <w:rsid w:val="00E029E9"/>
    <w:rsid w:val="00E139D3"/>
    <w:rsid w:val="00E14DEB"/>
    <w:rsid w:val="00E218CC"/>
    <w:rsid w:val="00E35933"/>
    <w:rsid w:val="00E44E31"/>
    <w:rsid w:val="00E51542"/>
    <w:rsid w:val="00E575DF"/>
    <w:rsid w:val="00E61C24"/>
    <w:rsid w:val="00E64E33"/>
    <w:rsid w:val="00E65539"/>
    <w:rsid w:val="00E73863"/>
    <w:rsid w:val="00E7489D"/>
    <w:rsid w:val="00E84426"/>
    <w:rsid w:val="00E8458E"/>
    <w:rsid w:val="00EA360F"/>
    <w:rsid w:val="00EA66FC"/>
    <w:rsid w:val="00EC3D58"/>
    <w:rsid w:val="00EC4FF9"/>
    <w:rsid w:val="00EC6543"/>
    <w:rsid w:val="00EC6B0E"/>
    <w:rsid w:val="00ED2163"/>
    <w:rsid w:val="00F05E27"/>
    <w:rsid w:val="00F10B59"/>
    <w:rsid w:val="00F310AA"/>
    <w:rsid w:val="00F33362"/>
    <w:rsid w:val="00F3495F"/>
    <w:rsid w:val="00F41BCF"/>
    <w:rsid w:val="00F43EB4"/>
    <w:rsid w:val="00F4597A"/>
    <w:rsid w:val="00F526C0"/>
    <w:rsid w:val="00F55AE1"/>
    <w:rsid w:val="00F5743F"/>
    <w:rsid w:val="00F61297"/>
    <w:rsid w:val="00F67DEE"/>
    <w:rsid w:val="00F70EEF"/>
    <w:rsid w:val="00F727A9"/>
    <w:rsid w:val="00F84BA0"/>
    <w:rsid w:val="00F86558"/>
    <w:rsid w:val="00F91E4D"/>
    <w:rsid w:val="00F9235F"/>
    <w:rsid w:val="00F97C96"/>
    <w:rsid w:val="00FA0AE5"/>
    <w:rsid w:val="00FA0E6C"/>
    <w:rsid w:val="00FA4F33"/>
    <w:rsid w:val="00FB73A9"/>
    <w:rsid w:val="00FC299C"/>
    <w:rsid w:val="00FC414F"/>
    <w:rsid w:val="00FD22D9"/>
    <w:rsid w:val="00FD3FD9"/>
    <w:rsid w:val="00FE0194"/>
    <w:rsid w:val="00FE64EA"/>
    <w:rsid w:val="00FE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1497E"/>
  <w15:chartTrackingRefBased/>
  <w15:docId w15:val="{F9FC0BCB-656A-42E1-B8B5-49C4217E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1"/>
        <w:sz w:val="18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42FB"/>
    <w:rPr>
      <w:kern w:val="18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539"/>
    <w:pPr>
      <w:keepNext/>
      <w:keepLines/>
      <w:numPr>
        <w:numId w:val="37"/>
      </w:numPr>
      <w:spacing w:before="480" w:after="240"/>
      <w:outlineLvl w:val="0"/>
    </w:pPr>
    <w:rPr>
      <w:rFonts w:ascii="Times New Roman" w:hAnsi="Times New Roman"/>
      <w:b/>
      <w:caps/>
      <w:color w:val="0070C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BDF"/>
    <w:pPr>
      <w:keepNext/>
      <w:keepLines/>
      <w:numPr>
        <w:ilvl w:val="1"/>
        <w:numId w:val="37"/>
      </w:numPr>
      <w:spacing w:before="40" w:after="0"/>
      <w:outlineLvl w:val="1"/>
    </w:pPr>
    <w:rPr>
      <w:rFonts w:eastAsiaTheme="majorEastAsia" w:cstheme="majorBidi"/>
      <w:b/>
      <w:color w:val="C86D07" w:themeColor="accent3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659"/>
    <w:pPr>
      <w:keepNext/>
      <w:keepLines/>
      <w:numPr>
        <w:ilvl w:val="2"/>
        <w:numId w:val="37"/>
      </w:numPr>
      <w:spacing w:before="40" w:after="0"/>
      <w:outlineLvl w:val="2"/>
    </w:pPr>
    <w:rPr>
      <w:rFonts w:ascii="Times New Roman" w:eastAsiaTheme="majorEastAsia" w:hAnsi="Times New Roman" w:cstheme="majorBidi"/>
      <w:b/>
      <w:caps/>
      <w:color w:val="B80E5E" w:themeColor="accent2" w:themeShade="B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8"/>
      <w:sz w:val="60"/>
    </w:rPr>
  </w:style>
  <w:style w:type="paragraph" w:styleId="NormalIndent">
    <w:name w:val="Normal Indent"/>
    <w:basedOn w:val="Normal"/>
    <w:uiPriority w:val="2"/>
    <w:unhideWhenUsed/>
    <w:qFormat/>
    <w:pPr>
      <w:ind w:right="1440"/>
    </w:pPr>
  </w:style>
  <w:style w:type="character" w:customStyle="1" w:styleId="Heading1Char">
    <w:name w:val="Heading 1 Char"/>
    <w:basedOn w:val="DefaultParagraphFont"/>
    <w:link w:val="Heading1"/>
    <w:uiPriority w:val="9"/>
    <w:rsid w:val="00E65539"/>
    <w:rPr>
      <w:rFonts w:ascii="Times New Roman" w:hAnsi="Times New Roman"/>
      <w:b/>
      <w:caps/>
      <w:color w:val="0070C0"/>
      <w:kern w:val="18"/>
      <w:sz w:val="22"/>
    </w:rPr>
  </w:style>
  <w:style w:type="paragraph" w:styleId="List">
    <w:name w:val="List"/>
    <w:basedOn w:val="Normal"/>
    <w:uiPriority w:val="1"/>
    <w:unhideWhenUsed/>
    <w:qFormat/>
    <w:pPr>
      <w:ind w:left="346" w:hanging="317"/>
    </w:pPr>
  </w:style>
  <w:style w:type="paragraph" w:styleId="List2">
    <w:name w:val="List 2"/>
    <w:basedOn w:val="Normal"/>
    <w:uiPriority w:val="1"/>
    <w:unhideWhenUsed/>
    <w:qFormat/>
    <w:pPr>
      <w:ind w:left="706" w:hanging="317"/>
    </w:pPr>
  </w:style>
  <w:style w:type="character" w:customStyle="1" w:styleId="Checkbox">
    <w:name w:val="Checkbox"/>
    <w:basedOn w:val="DefaultParagraphFont"/>
    <w:uiPriority w:val="2"/>
    <w:qFormat/>
    <w:rPr>
      <w:rFonts w:ascii="MS Gothic" w:eastAsia="MS Gothic" w:hAnsi="MS Gothic"/>
      <w:b/>
      <w:bCs/>
      <w:color w:val="ADD98E" w:themeColor="accent4" w:themeTint="99"/>
      <w:position w:val="-2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71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24D"/>
    <w:rPr>
      <w:kern w:val="18"/>
    </w:rPr>
  </w:style>
  <w:style w:type="paragraph" w:styleId="Footer">
    <w:name w:val="footer"/>
    <w:basedOn w:val="Normal"/>
    <w:link w:val="FooterChar"/>
    <w:uiPriority w:val="99"/>
    <w:unhideWhenUsed/>
    <w:rsid w:val="00171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24D"/>
    <w:rPr>
      <w:kern w:val="18"/>
    </w:rPr>
  </w:style>
  <w:style w:type="paragraph" w:styleId="NoSpacing">
    <w:name w:val="No Spacing"/>
    <w:uiPriority w:val="36"/>
    <w:qFormat/>
    <w:rsid w:val="00422AE5"/>
    <w:pPr>
      <w:spacing w:after="0" w:line="240" w:lineRule="auto"/>
    </w:pPr>
    <w:rPr>
      <w:kern w:val="18"/>
    </w:rPr>
  </w:style>
  <w:style w:type="character" w:customStyle="1" w:styleId="sc51">
    <w:name w:val="sc51"/>
    <w:basedOn w:val="DefaultParagraphFont"/>
    <w:rsid w:val="00B52EF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B52E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B52E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B52EF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B52EF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DefaultParagraphFont"/>
    <w:rsid w:val="00B52EF7"/>
    <w:rPr>
      <w:rFonts w:ascii="Courier New" w:hAnsi="Courier New" w:cs="Courier New" w:hint="default"/>
      <w:color w:val="8080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5122"/>
    <w:rPr>
      <w:color w:val="2DA0DC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4BDF"/>
    <w:rPr>
      <w:rFonts w:eastAsiaTheme="majorEastAsia" w:cstheme="majorBidi"/>
      <w:b/>
      <w:color w:val="C86D07" w:themeColor="accent3" w:themeShade="BF"/>
      <w:kern w:val="18"/>
      <w:sz w:val="26"/>
      <w:szCs w:val="26"/>
    </w:rPr>
  </w:style>
  <w:style w:type="paragraph" w:styleId="ListParagraph">
    <w:name w:val="List Paragraph"/>
    <w:basedOn w:val="Normal"/>
    <w:uiPriority w:val="34"/>
    <w:unhideWhenUsed/>
    <w:qFormat/>
    <w:rsid w:val="00D35122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D35122"/>
    <w:rPr>
      <w:color w:val="2B579A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1561A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aps w:val="0"/>
      <w:color w:val="C10F42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561A9"/>
    <w:pPr>
      <w:spacing w:after="100" w:line="259" w:lineRule="auto"/>
      <w:ind w:left="220"/>
    </w:pPr>
    <w:rPr>
      <w:rFonts w:eastAsiaTheme="minorEastAsia" w:cs="Times New Roman"/>
      <w:color w:val="auto"/>
      <w:kern w:val="0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561A9"/>
    <w:pPr>
      <w:spacing w:after="100" w:line="259" w:lineRule="auto"/>
    </w:pPr>
    <w:rPr>
      <w:rFonts w:eastAsiaTheme="minorEastAsia" w:cs="Times New Roman"/>
      <w:color w:val="auto"/>
      <w:kern w:val="0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561A9"/>
    <w:pPr>
      <w:spacing w:after="100" w:line="259" w:lineRule="auto"/>
      <w:ind w:left="440"/>
    </w:pPr>
    <w:rPr>
      <w:rFonts w:eastAsiaTheme="minorEastAsia" w:cs="Times New Roman"/>
      <w:color w:val="auto"/>
      <w:kern w:val="0"/>
      <w:szCs w:val="22"/>
      <w:lang w:eastAsia="en-US"/>
    </w:rPr>
  </w:style>
  <w:style w:type="table" w:styleId="GridTable5Dark-Accent6">
    <w:name w:val="Grid Table 5 Dark Accent 6"/>
    <w:basedOn w:val="TableNormal"/>
    <w:uiPriority w:val="50"/>
    <w:rsid w:val="005719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3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C58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C58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C58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C58E" w:themeFill="accent6"/>
      </w:tcPr>
    </w:tblStylePr>
    <w:tblStylePr w:type="band1Vert">
      <w:tblPr/>
      <w:tcPr>
        <w:shd w:val="clear" w:color="auto" w:fill="BCE7D1" w:themeFill="accent6" w:themeFillTint="66"/>
      </w:tcPr>
    </w:tblStylePr>
    <w:tblStylePr w:type="band1Horz">
      <w:tblPr/>
      <w:tcPr>
        <w:shd w:val="clear" w:color="auto" w:fill="BCE7D1" w:themeFill="accent6" w:themeFillTint="66"/>
      </w:tcPr>
    </w:tblStylePr>
  </w:style>
  <w:style w:type="table" w:styleId="GridTable4">
    <w:name w:val="Grid Table 4"/>
    <w:basedOn w:val="TableNormal"/>
    <w:uiPriority w:val="49"/>
    <w:rsid w:val="005719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5">
    <w:name w:val="List Table 4 Accent 5"/>
    <w:basedOn w:val="TableNormal"/>
    <w:uiPriority w:val="49"/>
    <w:rsid w:val="00571922"/>
    <w:pPr>
      <w:spacing w:after="0" w:line="240" w:lineRule="auto"/>
    </w:pPr>
    <w:tblPr>
      <w:tblStyleRowBandSize w:val="1"/>
      <w:tblStyleColBandSize w:val="1"/>
      <w:tblBorders>
        <w:top w:val="single" w:sz="4" w:space="0" w:color="CFE7AF" w:themeColor="accent5" w:themeTint="99"/>
        <w:left w:val="single" w:sz="4" w:space="0" w:color="CFE7AF" w:themeColor="accent5" w:themeTint="99"/>
        <w:bottom w:val="single" w:sz="4" w:space="0" w:color="CFE7AF" w:themeColor="accent5" w:themeTint="99"/>
        <w:right w:val="single" w:sz="4" w:space="0" w:color="CFE7AF" w:themeColor="accent5" w:themeTint="99"/>
        <w:insideH w:val="single" w:sz="4" w:space="0" w:color="CFE7A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0D87A" w:themeColor="accent5"/>
          <w:left w:val="single" w:sz="4" w:space="0" w:color="B0D87A" w:themeColor="accent5"/>
          <w:bottom w:val="single" w:sz="4" w:space="0" w:color="B0D87A" w:themeColor="accent5"/>
          <w:right w:val="single" w:sz="4" w:space="0" w:color="B0D87A" w:themeColor="accent5"/>
          <w:insideH w:val="nil"/>
        </w:tcBorders>
        <w:shd w:val="clear" w:color="auto" w:fill="B0D87A" w:themeFill="accent5"/>
      </w:tcPr>
    </w:tblStylePr>
    <w:tblStylePr w:type="lastRow">
      <w:rPr>
        <w:b/>
        <w:bCs/>
      </w:rPr>
      <w:tblPr/>
      <w:tcPr>
        <w:tcBorders>
          <w:top w:val="double" w:sz="4" w:space="0" w:color="CFE7A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7E4" w:themeFill="accent5" w:themeFillTint="33"/>
      </w:tcPr>
    </w:tblStylePr>
    <w:tblStylePr w:type="band1Horz">
      <w:tblPr/>
      <w:tcPr>
        <w:shd w:val="clear" w:color="auto" w:fill="EFF7E4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571922"/>
    <w:pPr>
      <w:spacing w:after="0" w:line="240" w:lineRule="auto"/>
    </w:pPr>
    <w:tblPr>
      <w:tblStyleRowBandSize w:val="1"/>
      <w:tblStyleColBandSize w:val="1"/>
      <w:tblBorders>
        <w:top w:val="single" w:sz="4" w:space="0" w:color="CFE7AF" w:themeColor="accent5" w:themeTint="99"/>
        <w:left w:val="single" w:sz="4" w:space="0" w:color="CFE7AF" w:themeColor="accent5" w:themeTint="99"/>
        <w:bottom w:val="single" w:sz="4" w:space="0" w:color="CFE7AF" w:themeColor="accent5" w:themeTint="99"/>
        <w:right w:val="single" w:sz="4" w:space="0" w:color="CFE7AF" w:themeColor="accent5" w:themeTint="99"/>
        <w:insideH w:val="single" w:sz="4" w:space="0" w:color="CFE7AF" w:themeColor="accent5" w:themeTint="99"/>
        <w:insideV w:val="single" w:sz="4" w:space="0" w:color="CFE7A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0D87A" w:themeColor="accent5"/>
          <w:left w:val="single" w:sz="4" w:space="0" w:color="B0D87A" w:themeColor="accent5"/>
          <w:bottom w:val="single" w:sz="4" w:space="0" w:color="B0D87A" w:themeColor="accent5"/>
          <w:right w:val="single" w:sz="4" w:space="0" w:color="B0D87A" w:themeColor="accent5"/>
          <w:insideH w:val="nil"/>
          <w:insideV w:val="nil"/>
        </w:tcBorders>
        <w:shd w:val="clear" w:color="auto" w:fill="B0D87A" w:themeFill="accent5"/>
      </w:tcPr>
    </w:tblStylePr>
    <w:tblStylePr w:type="lastRow">
      <w:rPr>
        <w:b/>
        <w:bCs/>
      </w:rPr>
      <w:tblPr/>
      <w:tcPr>
        <w:tcBorders>
          <w:top w:val="double" w:sz="4" w:space="0" w:color="B0D87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7E4" w:themeFill="accent5" w:themeFillTint="33"/>
      </w:tcPr>
    </w:tblStylePr>
    <w:tblStylePr w:type="band1Horz">
      <w:tblPr/>
      <w:tcPr>
        <w:shd w:val="clear" w:color="auto" w:fill="EFF7E4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684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843"/>
    <w:rPr>
      <w:rFonts w:ascii="Segoe UI" w:hAnsi="Segoe UI" w:cs="Segoe UI"/>
      <w:kern w:val="18"/>
      <w:szCs w:val="18"/>
    </w:rPr>
  </w:style>
  <w:style w:type="table" w:styleId="GridTable4-Accent4">
    <w:name w:val="Grid Table 4 Accent 4"/>
    <w:basedOn w:val="TableNormal"/>
    <w:uiPriority w:val="49"/>
    <w:rsid w:val="00606843"/>
    <w:pPr>
      <w:spacing w:after="0" w:line="240" w:lineRule="auto"/>
    </w:pPr>
    <w:tblPr>
      <w:tblStyleRowBandSize w:val="1"/>
      <w:tblStyleColBandSize w:val="1"/>
      <w:tblBorders>
        <w:top w:val="single" w:sz="4" w:space="0" w:color="ADD98E" w:themeColor="accent4" w:themeTint="99"/>
        <w:left w:val="single" w:sz="4" w:space="0" w:color="ADD98E" w:themeColor="accent4" w:themeTint="99"/>
        <w:bottom w:val="single" w:sz="4" w:space="0" w:color="ADD98E" w:themeColor="accent4" w:themeTint="99"/>
        <w:right w:val="single" w:sz="4" w:space="0" w:color="ADD98E" w:themeColor="accent4" w:themeTint="99"/>
        <w:insideH w:val="single" w:sz="4" w:space="0" w:color="ADD98E" w:themeColor="accent4" w:themeTint="99"/>
        <w:insideV w:val="single" w:sz="4" w:space="0" w:color="ADD98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8C144" w:themeColor="accent4"/>
          <w:left w:val="single" w:sz="4" w:space="0" w:color="78C144" w:themeColor="accent4"/>
          <w:bottom w:val="single" w:sz="4" w:space="0" w:color="78C144" w:themeColor="accent4"/>
          <w:right w:val="single" w:sz="4" w:space="0" w:color="78C144" w:themeColor="accent4"/>
          <w:insideH w:val="nil"/>
          <w:insideV w:val="nil"/>
        </w:tcBorders>
        <w:shd w:val="clear" w:color="auto" w:fill="78C144" w:themeFill="accent4"/>
      </w:tcPr>
    </w:tblStylePr>
    <w:tblStylePr w:type="lastRow">
      <w:rPr>
        <w:b/>
        <w:bCs/>
      </w:rPr>
      <w:tblPr/>
      <w:tcPr>
        <w:tcBorders>
          <w:top w:val="double" w:sz="4" w:space="0" w:color="78C14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2D9" w:themeFill="accent4" w:themeFillTint="33"/>
      </w:tcPr>
    </w:tblStylePr>
    <w:tblStylePr w:type="band1Horz">
      <w:tblPr/>
      <w:tcPr>
        <w:shd w:val="clear" w:color="auto" w:fill="E3F2D9" w:themeFill="accent4" w:themeFillTint="33"/>
      </w:tcPr>
    </w:tblStylePr>
  </w:style>
  <w:style w:type="table" w:styleId="GridTable5Dark-Accent3">
    <w:name w:val="Grid Table 5 Dark Accent 3"/>
    <w:basedOn w:val="TableNormal"/>
    <w:uiPriority w:val="50"/>
    <w:rsid w:val="008E28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11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11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11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11E" w:themeFill="accent3"/>
      </w:tcPr>
    </w:tblStylePr>
    <w:tblStylePr w:type="band1Vert">
      <w:tblPr/>
      <w:tcPr>
        <w:shd w:val="clear" w:color="auto" w:fill="FBD2A4" w:themeFill="accent3" w:themeFillTint="66"/>
      </w:tcPr>
    </w:tblStylePr>
    <w:tblStylePr w:type="band1Horz">
      <w:tblPr/>
      <w:tcPr>
        <w:shd w:val="clear" w:color="auto" w:fill="FBD2A4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8E2823"/>
    <w:pPr>
      <w:spacing w:after="0" w:line="240" w:lineRule="auto"/>
    </w:pPr>
    <w:tblPr>
      <w:tblStyleRowBandSize w:val="1"/>
      <w:tblStyleColBandSize w:val="1"/>
      <w:tblBorders>
        <w:top w:val="single" w:sz="4" w:space="0" w:color="FABC77" w:themeColor="accent3" w:themeTint="99"/>
        <w:left w:val="single" w:sz="4" w:space="0" w:color="FABC77" w:themeColor="accent3" w:themeTint="99"/>
        <w:bottom w:val="single" w:sz="4" w:space="0" w:color="FABC77" w:themeColor="accent3" w:themeTint="99"/>
        <w:right w:val="single" w:sz="4" w:space="0" w:color="FABC77" w:themeColor="accent3" w:themeTint="99"/>
        <w:insideH w:val="single" w:sz="4" w:space="0" w:color="FABC77" w:themeColor="accent3" w:themeTint="99"/>
        <w:insideV w:val="single" w:sz="4" w:space="0" w:color="FABC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11E" w:themeColor="accent3"/>
          <w:left w:val="single" w:sz="4" w:space="0" w:color="F7911E" w:themeColor="accent3"/>
          <w:bottom w:val="single" w:sz="4" w:space="0" w:color="F7911E" w:themeColor="accent3"/>
          <w:right w:val="single" w:sz="4" w:space="0" w:color="F7911E" w:themeColor="accent3"/>
          <w:insideH w:val="nil"/>
          <w:insideV w:val="nil"/>
        </w:tcBorders>
        <w:shd w:val="clear" w:color="auto" w:fill="F7911E" w:themeFill="accent3"/>
      </w:tcPr>
    </w:tblStylePr>
    <w:tblStylePr w:type="lastRow">
      <w:rPr>
        <w:b/>
        <w:bCs/>
      </w:rPr>
      <w:tblPr/>
      <w:tcPr>
        <w:tcBorders>
          <w:top w:val="double" w:sz="4" w:space="0" w:color="F7911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D1" w:themeFill="accent3" w:themeFillTint="33"/>
      </w:tcPr>
    </w:tblStylePr>
    <w:tblStylePr w:type="band1Horz">
      <w:tblPr/>
      <w:tcPr>
        <w:shd w:val="clear" w:color="auto" w:fill="FDE8D1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EA360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A83659"/>
    <w:rPr>
      <w:rFonts w:ascii="Times New Roman" w:eastAsiaTheme="majorEastAsia" w:hAnsi="Times New Roman" w:cstheme="majorBidi"/>
      <w:b/>
      <w:caps/>
      <w:color w:val="B80E5E" w:themeColor="accent2" w:themeShade="BF"/>
      <w:kern w:val="18"/>
      <w:sz w:val="20"/>
      <w:szCs w:val="24"/>
    </w:rPr>
  </w:style>
  <w:style w:type="table" w:styleId="GridTable5Dark-Accent5">
    <w:name w:val="Grid Table 5 Dark Accent 5"/>
    <w:basedOn w:val="TableNormal"/>
    <w:uiPriority w:val="50"/>
    <w:rsid w:val="00C546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0D87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0D87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0D87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0D87A" w:themeFill="accent5"/>
      </w:tcPr>
    </w:tblStylePr>
    <w:tblStylePr w:type="band1Vert">
      <w:tblPr/>
      <w:tcPr>
        <w:shd w:val="clear" w:color="auto" w:fill="DFEFC9" w:themeFill="accent5" w:themeFillTint="66"/>
      </w:tcPr>
    </w:tblStylePr>
    <w:tblStylePr w:type="band1Horz">
      <w:tblPr/>
      <w:tcPr>
        <w:shd w:val="clear" w:color="auto" w:fill="DFEFC9" w:themeFill="accent5" w:themeFillTint="66"/>
      </w:tcPr>
    </w:tblStylePr>
  </w:style>
  <w:style w:type="character" w:customStyle="1" w:styleId="apple-converted-space">
    <w:name w:val="apple-converted-space"/>
    <w:basedOn w:val="DefaultParagraphFont"/>
    <w:rsid w:val="007A281B"/>
  </w:style>
  <w:style w:type="character" w:styleId="HTMLCode">
    <w:name w:val="HTML Code"/>
    <w:basedOn w:val="DefaultParagraphFont"/>
    <w:uiPriority w:val="99"/>
    <w:semiHidden/>
    <w:unhideWhenUsed/>
    <w:rsid w:val="007A281B"/>
    <w:rPr>
      <w:rFonts w:ascii="Courier New" w:eastAsia="Times New Roman" w:hAnsi="Courier New" w:cs="Courier New"/>
      <w:sz w:val="20"/>
      <w:szCs w:val="20"/>
    </w:rPr>
  </w:style>
  <w:style w:type="character" w:customStyle="1" w:styleId="inbox-inbox-apple-converted-space">
    <w:name w:val="inbox-inbox-apple-converted-space"/>
    <w:basedOn w:val="DefaultParagraphFont"/>
    <w:rsid w:val="005442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2C7"/>
    <w:rPr>
      <w:rFonts w:ascii="Courier New" w:eastAsia="Times New Roman" w:hAnsi="Courier New" w:cs="Courier New"/>
      <w:color w:val="auto"/>
      <w:sz w:val="20"/>
      <w:lang w:eastAsia="en-US"/>
    </w:rPr>
  </w:style>
  <w:style w:type="table" w:customStyle="1" w:styleId="GridTable4-Accent51">
    <w:name w:val="Grid Table 4 - Accent 51"/>
    <w:basedOn w:val="TableNormal"/>
    <w:next w:val="GridTable4-Accent5"/>
    <w:uiPriority w:val="49"/>
    <w:rsid w:val="00AB4A55"/>
    <w:pPr>
      <w:spacing w:after="0" w:line="240" w:lineRule="auto"/>
    </w:pPr>
    <w:rPr>
      <w:rFonts w:ascii="Calibri" w:eastAsia="Calibri" w:hAnsi="Calibri" w:cs="Times New Roman"/>
      <w:color w:val="auto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3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rinchi\AppData\Roaming\Microsoft\Templates\Wedding%20checklist.dotx" TargetMode="External"/></Relationships>
</file>

<file path=word/theme/theme1.xml><?xml version="1.0" encoding="utf-8"?>
<a:theme xmlns:a="http://schemas.openxmlformats.org/drawingml/2006/main" name="Office Theme">
  <a:themeElements>
    <a:clrScheme name="Wedding Watercolor">
      <a:dk1>
        <a:sysClr val="windowText" lastClr="000000"/>
      </a:dk1>
      <a:lt1>
        <a:sysClr val="window" lastClr="FFFFFF"/>
      </a:lt1>
      <a:dk2>
        <a:srgbClr val="4D4543"/>
      </a:dk2>
      <a:lt2>
        <a:srgbClr val="E6F0DE"/>
      </a:lt2>
      <a:accent1>
        <a:srgbClr val="EE2962"/>
      </a:accent1>
      <a:accent2>
        <a:srgbClr val="ED1D7F"/>
      </a:accent2>
      <a:accent3>
        <a:srgbClr val="F7911E"/>
      </a:accent3>
      <a:accent4>
        <a:srgbClr val="78C144"/>
      </a:accent4>
      <a:accent5>
        <a:srgbClr val="B0D87A"/>
      </a:accent5>
      <a:accent6>
        <a:srgbClr val="59C58E"/>
      </a:accent6>
      <a:hlink>
        <a:srgbClr val="2DA0DC"/>
      </a:hlink>
      <a:folHlink>
        <a:srgbClr val="A03A88"/>
      </a:folHlink>
    </a:clrScheme>
    <a:fontScheme name="Wedding Watercolor">
      <a:majorFont>
        <a:latin typeface="Gabriola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C6214E07-0DC6-4CB8-99B6-0AA9826BC3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49E524-77B7-428D-8F41-740BD3DA9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Wedding checklist.dotx</Template>
  <TotalTime>3185</TotalTime>
  <Pages>5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Ravi</dc:creator>
  <cp:keywords/>
  <cp:lastModifiedBy>Ravi Sikhara</cp:lastModifiedBy>
  <cp:revision>347</cp:revision>
  <cp:lastPrinted>2017-05-31T02:30:00Z</cp:lastPrinted>
  <dcterms:created xsi:type="dcterms:W3CDTF">2017-04-04T08:56:00Z</dcterms:created>
  <dcterms:modified xsi:type="dcterms:W3CDTF">2017-05-31T02:33:00Z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TC028952159991</vt:lpwstr>
  </property>
</Properties>
</file>